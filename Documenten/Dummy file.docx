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0FA15" w14:textId="074EC990" w:rsidR="00664E38" w:rsidRPr="002F0216" w:rsidRDefault="007F144F" w:rsidP="007F144F">
      <w:pPr>
        <w:pStyle w:val="Titel"/>
      </w:pPr>
      <w:r>
        <w:t xml:space="preserve">Dummy </w:t>
      </w:r>
      <w:r w:rsidR="00D96A96">
        <w:t>pdf-bestand</w:t>
      </w:r>
    </w:p>
    <w:p w14:paraId="360D7B77" w14:textId="77777777" w:rsidR="007F144F" w:rsidRDefault="007F144F">
      <w:pPr>
        <w:rPr>
          <w:b/>
          <w:bCs/>
        </w:rPr>
      </w:pPr>
    </w:p>
    <w:p w14:paraId="3304BB31" w14:textId="1178D1CA" w:rsidR="00310B17" w:rsidRDefault="007F144F" w:rsidP="007F144F">
      <w:r>
        <w:t xml:space="preserve">Dit is een DUMMY </w:t>
      </w:r>
      <w:r w:rsidR="003E26F2">
        <w:t>PDF-BESTAND</w:t>
      </w:r>
      <w:r>
        <w:t xml:space="preserve"> van één pagina om aan te tonen dat deze </w:t>
      </w:r>
      <w:r>
        <w:rPr>
          <w:b/>
          <w:bCs/>
        </w:rPr>
        <w:t xml:space="preserve">digitaal getekend </w:t>
      </w:r>
      <w:r>
        <w:t xml:space="preserve">kan worden aan de hand van een </w:t>
      </w:r>
      <w:r>
        <w:rPr>
          <w:b/>
          <w:bCs/>
        </w:rPr>
        <w:t>elektronische identiteitskaart</w:t>
      </w:r>
      <w:r>
        <w:t xml:space="preserve"> door gebruik te maken van een </w:t>
      </w:r>
      <w:r>
        <w:rPr>
          <w:b/>
          <w:bCs/>
        </w:rPr>
        <w:t>eID-kaartlezer</w:t>
      </w:r>
      <w:r>
        <w:t>.</w:t>
      </w:r>
    </w:p>
    <w:p w14:paraId="21819E93" w14:textId="77777777" w:rsidR="00970775" w:rsidRDefault="00970775" w:rsidP="007F144F">
      <w:pPr>
        <w:rPr>
          <w:b/>
          <w:bCs/>
        </w:rPr>
      </w:pPr>
    </w:p>
    <w:p w14:paraId="48B587AC" w14:textId="2C97D0EE" w:rsidR="00970775" w:rsidRPr="00970775" w:rsidRDefault="00970775" w:rsidP="00970775">
      <w:pPr>
        <w:jc w:val="right"/>
      </w:pPr>
      <w:r w:rsidRPr="00970775">
        <w:rPr>
          <w:noProof/>
        </w:rPr>
        <w:drawing>
          <wp:anchor distT="0" distB="0" distL="114300" distR="114300" simplePos="0" relativeHeight="251658240" behindDoc="1" locked="0" layoutInCell="1" allowOverlap="1" wp14:anchorId="4EB2F1D1" wp14:editId="37D5D12E">
            <wp:simplePos x="0" y="0"/>
            <wp:positionH relativeFrom="margin">
              <wp:align>left</wp:align>
            </wp:positionH>
            <wp:positionV relativeFrom="paragraph">
              <wp:posOffset>678180</wp:posOffset>
            </wp:positionV>
            <wp:extent cx="5760720" cy="5008880"/>
            <wp:effectExtent l="0" t="0" r="0" b="1270"/>
            <wp:wrapTight wrapText="bothSides">
              <wp:wrapPolygon edited="0">
                <wp:start x="0" y="0"/>
                <wp:lineTo x="0" y="21523"/>
                <wp:lineTo x="21500" y="21523"/>
                <wp:lineTo x="21500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775">
        <w:t>Maarten Warson</w:t>
      </w:r>
      <w:r w:rsidRPr="00970775">
        <w:br/>
        <w:t>Student Switch2IT</w:t>
      </w:r>
      <w:r w:rsidRPr="00970775">
        <w:br/>
        <w:t>Academiejaar 2020-2021</w:t>
      </w:r>
    </w:p>
    <w:sectPr w:rsidR="00970775" w:rsidRPr="00970775" w:rsidSect="002F021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52EFE" w14:textId="77777777" w:rsidR="00882A5E" w:rsidRDefault="00882A5E" w:rsidP="00945EEC">
      <w:pPr>
        <w:spacing w:after="0" w:line="240" w:lineRule="auto"/>
      </w:pPr>
      <w:r>
        <w:separator/>
      </w:r>
    </w:p>
  </w:endnote>
  <w:endnote w:type="continuationSeparator" w:id="0">
    <w:p w14:paraId="682F20B5" w14:textId="77777777" w:rsidR="00882A5E" w:rsidRDefault="00882A5E" w:rsidP="00945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8479129"/>
      <w:docPartObj>
        <w:docPartGallery w:val="Page Numbers (Bottom of Page)"/>
        <w:docPartUnique/>
      </w:docPartObj>
    </w:sdtPr>
    <w:sdtEndPr/>
    <w:sdtContent>
      <w:p w14:paraId="2C50AAA7" w14:textId="4530EFF4" w:rsidR="007F144F" w:rsidRDefault="007F144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5D6657E" w14:textId="77777777" w:rsidR="00761AA2" w:rsidRDefault="00761AA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insideH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535"/>
      <w:gridCol w:w="4537"/>
    </w:tblGrid>
    <w:tr w:rsidR="00B405D4" w:rsidRPr="00862F81" w14:paraId="16D220F6" w14:textId="77777777" w:rsidTr="000623B8">
      <w:tc>
        <w:tcPr>
          <w:tcW w:w="4606" w:type="dxa"/>
        </w:tcPr>
        <w:p w14:paraId="6DAB90B3" w14:textId="77777777" w:rsidR="00B405D4" w:rsidRPr="00862F81" w:rsidRDefault="00B405D4" w:rsidP="00B405D4">
          <w:pPr>
            <w:pStyle w:val="Voettekst"/>
            <w:rPr>
              <w:sz w:val="18"/>
              <w:szCs w:val="18"/>
            </w:rPr>
          </w:pPr>
        </w:p>
      </w:tc>
      <w:tc>
        <w:tcPr>
          <w:tcW w:w="4606" w:type="dxa"/>
        </w:tcPr>
        <w:p w14:paraId="69DB22C7" w14:textId="77777777" w:rsidR="00B405D4" w:rsidRPr="00862F81" w:rsidRDefault="00B405D4" w:rsidP="00B405D4">
          <w:pPr>
            <w:pStyle w:val="Voettekst"/>
            <w:jc w:val="right"/>
            <w:rPr>
              <w:sz w:val="18"/>
              <w:szCs w:val="18"/>
            </w:rPr>
          </w:pPr>
          <w:r w:rsidRPr="00862F81">
            <w:rPr>
              <w:rStyle w:val="Paginanummer"/>
              <w:sz w:val="18"/>
              <w:szCs w:val="18"/>
            </w:rPr>
            <w:fldChar w:fldCharType="begin"/>
          </w:r>
          <w:r w:rsidRPr="00862F81">
            <w:rPr>
              <w:rStyle w:val="Paginanummer"/>
              <w:sz w:val="18"/>
              <w:szCs w:val="18"/>
            </w:rPr>
            <w:instrText xml:space="preserve"> PAGE </w:instrText>
          </w:r>
          <w:r w:rsidRPr="00862F81">
            <w:rPr>
              <w:rStyle w:val="Paginanummer"/>
              <w:sz w:val="18"/>
              <w:szCs w:val="18"/>
            </w:rPr>
            <w:fldChar w:fldCharType="separate"/>
          </w:r>
          <w:r>
            <w:rPr>
              <w:rStyle w:val="Paginanummer"/>
              <w:noProof/>
              <w:sz w:val="18"/>
              <w:szCs w:val="18"/>
            </w:rPr>
            <w:t>1</w:t>
          </w:r>
          <w:r w:rsidRPr="00862F81">
            <w:rPr>
              <w:rStyle w:val="Paginanummer"/>
              <w:sz w:val="18"/>
              <w:szCs w:val="18"/>
            </w:rPr>
            <w:fldChar w:fldCharType="end"/>
          </w:r>
        </w:p>
      </w:tc>
    </w:tr>
  </w:tbl>
  <w:p w14:paraId="164729BA" w14:textId="77777777" w:rsidR="00B405D4" w:rsidRDefault="00B405D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5AE24" w14:textId="77777777" w:rsidR="00882A5E" w:rsidRDefault="00882A5E" w:rsidP="00945EEC">
      <w:pPr>
        <w:spacing w:after="0" w:line="240" w:lineRule="auto"/>
      </w:pPr>
      <w:r>
        <w:separator/>
      </w:r>
    </w:p>
  </w:footnote>
  <w:footnote w:type="continuationSeparator" w:id="0">
    <w:p w14:paraId="5CE8C867" w14:textId="77777777" w:rsidR="00882A5E" w:rsidRDefault="00882A5E" w:rsidP="00945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12895" w14:textId="22C8F790" w:rsidR="00FE46F2" w:rsidRDefault="00FE46F2" w:rsidP="00FE46F2">
    <w:pPr>
      <w:pStyle w:val="Koptekst"/>
      <w:tabs>
        <w:tab w:val="clear" w:pos="9072"/>
      </w:tabs>
    </w:pPr>
    <w:r>
      <w:rPr>
        <w:noProof/>
        <w:lang w:eastAsia="nl-BE"/>
      </w:rPr>
      <w:drawing>
        <wp:anchor distT="0" distB="0" distL="114300" distR="114300" simplePos="0" relativeHeight="251661312" behindDoc="1" locked="0" layoutInCell="1" allowOverlap="1" wp14:anchorId="080195D2" wp14:editId="0BD170A1">
          <wp:simplePos x="0" y="0"/>
          <wp:positionH relativeFrom="margin">
            <wp:align>center</wp:align>
          </wp:positionH>
          <wp:positionV relativeFrom="page">
            <wp:posOffset>215900</wp:posOffset>
          </wp:positionV>
          <wp:extent cx="1911350" cy="365226"/>
          <wp:effectExtent l="0" t="0" r="0" b="0"/>
          <wp:wrapNone/>
          <wp:docPr id="24" name="Afbeelding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xl_hogeschool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1350" cy="3652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EF4FA" w14:textId="77777777" w:rsidR="00B405D4" w:rsidRDefault="00B405D4" w:rsidP="00B405D4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59264" behindDoc="1" locked="0" layoutInCell="1" allowOverlap="1" wp14:anchorId="0C702C8F" wp14:editId="466A2AFD">
          <wp:simplePos x="0" y="0"/>
          <wp:positionH relativeFrom="page">
            <wp:posOffset>3834130</wp:posOffset>
          </wp:positionH>
          <wp:positionV relativeFrom="page">
            <wp:posOffset>240191</wp:posOffset>
          </wp:positionV>
          <wp:extent cx="2826000" cy="5400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xl_hogeschool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6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C9297B" w14:textId="77777777" w:rsidR="00B405D4" w:rsidRDefault="00B405D4" w:rsidP="00B405D4">
    <w:pPr>
      <w:pStyle w:val="Koptekst"/>
    </w:pPr>
  </w:p>
  <w:p w14:paraId="06494DE5" w14:textId="77777777" w:rsidR="00B405D4" w:rsidRDefault="00B405D4" w:rsidP="00B405D4">
    <w:pPr>
      <w:pStyle w:val="Koptekst"/>
    </w:pPr>
  </w:p>
  <w:p w14:paraId="453E078F" w14:textId="77777777" w:rsidR="00B405D4" w:rsidRDefault="00B405D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474CB"/>
    <w:multiLevelType w:val="hybridMultilevel"/>
    <w:tmpl w:val="9C96B47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602FD5"/>
    <w:multiLevelType w:val="hybridMultilevel"/>
    <w:tmpl w:val="75C2350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DD45C2"/>
    <w:multiLevelType w:val="hybridMultilevel"/>
    <w:tmpl w:val="D8500A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C60AD"/>
    <w:multiLevelType w:val="hybridMultilevel"/>
    <w:tmpl w:val="1E2621D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E74E01"/>
    <w:multiLevelType w:val="hybridMultilevel"/>
    <w:tmpl w:val="4EB25C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12E97"/>
    <w:multiLevelType w:val="hybridMultilevel"/>
    <w:tmpl w:val="1F2E944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2A615F"/>
    <w:multiLevelType w:val="hybridMultilevel"/>
    <w:tmpl w:val="B84E0792"/>
    <w:lvl w:ilvl="0" w:tplc="E40AE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CA"/>
    <w:rsid w:val="00041C07"/>
    <w:rsid w:val="000655A2"/>
    <w:rsid w:val="00080D7B"/>
    <w:rsid w:val="000A142D"/>
    <w:rsid w:val="000A67FD"/>
    <w:rsid w:val="000E07C5"/>
    <w:rsid w:val="000F0328"/>
    <w:rsid w:val="001071F0"/>
    <w:rsid w:val="00130DC4"/>
    <w:rsid w:val="00135A4F"/>
    <w:rsid w:val="00147C34"/>
    <w:rsid w:val="0015405B"/>
    <w:rsid w:val="00186F5A"/>
    <w:rsid w:val="00192A3E"/>
    <w:rsid w:val="001E3E87"/>
    <w:rsid w:val="001E551D"/>
    <w:rsid w:val="00206EFB"/>
    <w:rsid w:val="0023417B"/>
    <w:rsid w:val="002456D5"/>
    <w:rsid w:val="00263E6E"/>
    <w:rsid w:val="00264B59"/>
    <w:rsid w:val="00271F62"/>
    <w:rsid w:val="00283BB8"/>
    <w:rsid w:val="00285695"/>
    <w:rsid w:val="00292360"/>
    <w:rsid w:val="002A77E8"/>
    <w:rsid w:val="002B1D6E"/>
    <w:rsid w:val="002D27AF"/>
    <w:rsid w:val="002E417F"/>
    <w:rsid w:val="002F0216"/>
    <w:rsid w:val="00303493"/>
    <w:rsid w:val="00310B17"/>
    <w:rsid w:val="00312D1F"/>
    <w:rsid w:val="00342002"/>
    <w:rsid w:val="0034427B"/>
    <w:rsid w:val="00345B06"/>
    <w:rsid w:val="00350DFE"/>
    <w:rsid w:val="00357193"/>
    <w:rsid w:val="00364478"/>
    <w:rsid w:val="00375201"/>
    <w:rsid w:val="003A1E38"/>
    <w:rsid w:val="003B5C4A"/>
    <w:rsid w:val="003D39EE"/>
    <w:rsid w:val="003D65F4"/>
    <w:rsid w:val="003E26F2"/>
    <w:rsid w:val="00406056"/>
    <w:rsid w:val="004222EF"/>
    <w:rsid w:val="00433C52"/>
    <w:rsid w:val="00443780"/>
    <w:rsid w:val="0046060C"/>
    <w:rsid w:val="004F2849"/>
    <w:rsid w:val="004F68EC"/>
    <w:rsid w:val="004F6A02"/>
    <w:rsid w:val="005040C7"/>
    <w:rsid w:val="00534894"/>
    <w:rsid w:val="00561043"/>
    <w:rsid w:val="005741F1"/>
    <w:rsid w:val="00580F3A"/>
    <w:rsid w:val="00587CC4"/>
    <w:rsid w:val="005934A1"/>
    <w:rsid w:val="00597F22"/>
    <w:rsid w:val="005C3ABC"/>
    <w:rsid w:val="005C60F4"/>
    <w:rsid w:val="006142C9"/>
    <w:rsid w:val="00622BDC"/>
    <w:rsid w:val="00623982"/>
    <w:rsid w:val="006250E7"/>
    <w:rsid w:val="00625B2D"/>
    <w:rsid w:val="00645BD7"/>
    <w:rsid w:val="00664E38"/>
    <w:rsid w:val="0067239B"/>
    <w:rsid w:val="006727D2"/>
    <w:rsid w:val="00692588"/>
    <w:rsid w:val="006F2F19"/>
    <w:rsid w:val="007359C4"/>
    <w:rsid w:val="00736E8C"/>
    <w:rsid w:val="00761AA2"/>
    <w:rsid w:val="00767DCE"/>
    <w:rsid w:val="007753AC"/>
    <w:rsid w:val="00783D4E"/>
    <w:rsid w:val="007A659C"/>
    <w:rsid w:val="007C2F82"/>
    <w:rsid w:val="007F144F"/>
    <w:rsid w:val="00803C0B"/>
    <w:rsid w:val="00843F06"/>
    <w:rsid w:val="00882A5E"/>
    <w:rsid w:val="008A32A8"/>
    <w:rsid w:val="008B13CA"/>
    <w:rsid w:val="008C7F23"/>
    <w:rsid w:val="008E3F63"/>
    <w:rsid w:val="00915B18"/>
    <w:rsid w:val="0091633A"/>
    <w:rsid w:val="0093194D"/>
    <w:rsid w:val="00945EEC"/>
    <w:rsid w:val="00960275"/>
    <w:rsid w:val="009602D5"/>
    <w:rsid w:val="00970775"/>
    <w:rsid w:val="00975198"/>
    <w:rsid w:val="00994788"/>
    <w:rsid w:val="00996B65"/>
    <w:rsid w:val="009C470D"/>
    <w:rsid w:val="009D0CA0"/>
    <w:rsid w:val="009D100C"/>
    <w:rsid w:val="00A36315"/>
    <w:rsid w:val="00AA5B40"/>
    <w:rsid w:val="00AC14DD"/>
    <w:rsid w:val="00AE6FDD"/>
    <w:rsid w:val="00B1224A"/>
    <w:rsid w:val="00B32B00"/>
    <w:rsid w:val="00B3310B"/>
    <w:rsid w:val="00B348EE"/>
    <w:rsid w:val="00B34C6F"/>
    <w:rsid w:val="00B405D4"/>
    <w:rsid w:val="00B556A6"/>
    <w:rsid w:val="00B90554"/>
    <w:rsid w:val="00BB67BA"/>
    <w:rsid w:val="00BC5831"/>
    <w:rsid w:val="00C06072"/>
    <w:rsid w:val="00C26E6C"/>
    <w:rsid w:val="00C3064D"/>
    <w:rsid w:val="00C5406C"/>
    <w:rsid w:val="00C63016"/>
    <w:rsid w:val="00C63EAC"/>
    <w:rsid w:val="00CA0E9D"/>
    <w:rsid w:val="00CC42C2"/>
    <w:rsid w:val="00D0193D"/>
    <w:rsid w:val="00D108C0"/>
    <w:rsid w:val="00D13328"/>
    <w:rsid w:val="00D208D8"/>
    <w:rsid w:val="00D64FA0"/>
    <w:rsid w:val="00D76D42"/>
    <w:rsid w:val="00D87BC8"/>
    <w:rsid w:val="00D96A96"/>
    <w:rsid w:val="00DA2D7E"/>
    <w:rsid w:val="00DE1965"/>
    <w:rsid w:val="00DF7C73"/>
    <w:rsid w:val="00E02403"/>
    <w:rsid w:val="00E21BF9"/>
    <w:rsid w:val="00E23910"/>
    <w:rsid w:val="00E339D0"/>
    <w:rsid w:val="00E43D56"/>
    <w:rsid w:val="00E52050"/>
    <w:rsid w:val="00E87FF6"/>
    <w:rsid w:val="00EB4BF9"/>
    <w:rsid w:val="00EB68A1"/>
    <w:rsid w:val="00EE11D3"/>
    <w:rsid w:val="00F008D0"/>
    <w:rsid w:val="00F10EA2"/>
    <w:rsid w:val="00F128CD"/>
    <w:rsid w:val="00F43B8B"/>
    <w:rsid w:val="00F44DCC"/>
    <w:rsid w:val="00F54102"/>
    <w:rsid w:val="00F64E80"/>
    <w:rsid w:val="00F83DDE"/>
    <w:rsid w:val="00FD19A4"/>
    <w:rsid w:val="00FD35D4"/>
    <w:rsid w:val="00FD6689"/>
    <w:rsid w:val="00FE36C7"/>
    <w:rsid w:val="00FE46F2"/>
    <w:rsid w:val="00F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AFEAB"/>
  <w15:docId w15:val="{1800B121-D483-45E2-8E04-4E8888DE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05D4"/>
  </w:style>
  <w:style w:type="paragraph" w:styleId="Kop1">
    <w:name w:val="heading 1"/>
    <w:basedOn w:val="Standaard"/>
    <w:next w:val="Standaard"/>
    <w:link w:val="Kop1Char"/>
    <w:uiPriority w:val="9"/>
    <w:qFormat/>
    <w:rsid w:val="00DF7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F7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ussentitel">
    <w:name w:val="Tussentitel"/>
    <w:basedOn w:val="Standaard"/>
    <w:link w:val="TussentitelChar"/>
    <w:qFormat/>
    <w:rsid w:val="00C63EAC"/>
    <w:rPr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945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ussentitelChar">
    <w:name w:val="Tussentitel Char"/>
    <w:basedOn w:val="Standaardalinea-lettertype"/>
    <w:link w:val="Tussentitel"/>
    <w:rsid w:val="00C63EAC"/>
    <w:rPr>
      <w:b/>
      <w:sz w:val="24"/>
      <w:szCs w:val="24"/>
    </w:rPr>
  </w:style>
  <w:style w:type="character" w:customStyle="1" w:styleId="KoptekstChar">
    <w:name w:val="Koptekst Char"/>
    <w:basedOn w:val="Standaardalinea-lettertype"/>
    <w:link w:val="Koptekst"/>
    <w:uiPriority w:val="99"/>
    <w:rsid w:val="00945EEC"/>
  </w:style>
  <w:style w:type="paragraph" w:styleId="Voettekst">
    <w:name w:val="footer"/>
    <w:basedOn w:val="Standaard"/>
    <w:link w:val="VoettekstChar"/>
    <w:uiPriority w:val="99"/>
    <w:unhideWhenUsed/>
    <w:rsid w:val="00945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5EEC"/>
  </w:style>
  <w:style w:type="paragraph" w:styleId="Ballontekst">
    <w:name w:val="Balloon Text"/>
    <w:basedOn w:val="Standaard"/>
    <w:link w:val="BallontekstChar"/>
    <w:uiPriority w:val="99"/>
    <w:semiHidden/>
    <w:unhideWhenUsed/>
    <w:rsid w:val="0014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7C34"/>
    <w:rPr>
      <w:rFonts w:ascii="Tahoma" w:hAnsi="Tahoma" w:cs="Tahoma"/>
      <w:sz w:val="16"/>
      <w:szCs w:val="16"/>
    </w:rPr>
  </w:style>
  <w:style w:type="character" w:styleId="Paginanummer">
    <w:name w:val="page number"/>
    <w:basedOn w:val="Standaardalinea-lettertype"/>
    <w:rsid w:val="00761AA2"/>
  </w:style>
  <w:style w:type="paragraph" w:styleId="Titel">
    <w:name w:val="Title"/>
    <w:basedOn w:val="Standaard"/>
    <w:next w:val="Standaard"/>
    <w:link w:val="TitelChar"/>
    <w:uiPriority w:val="10"/>
    <w:qFormat/>
    <w:rsid w:val="00664E3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64E38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F7C73"/>
    <w:rPr>
      <w:rFonts w:asciiTheme="majorHAnsi" w:eastAsiaTheme="majorEastAsia" w:hAnsiTheme="majorHAnsi" w:cstheme="majorBidi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64E38"/>
    <w:pPr>
      <w:numPr>
        <w:ilvl w:val="1"/>
      </w:numPr>
      <w:spacing w:after="160"/>
    </w:pPr>
    <w:rPr>
      <w:rFonts w:eastAsiaTheme="minorEastAsia"/>
      <w:i/>
      <w:color w:val="000000" w:themeColor="text1"/>
      <w:spacing w:val="15"/>
      <w:sz w:val="36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64E38"/>
    <w:rPr>
      <w:rFonts w:eastAsiaTheme="minorEastAsia"/>
      <w:i/>
      <w:color w:val="000000" w:themeColor="text1"/>
      <w:spacing w:val="15"/>
      <w:sz w:val="36"/>
    </w:rPr>
  </w:style>
  <w:style w:type="paragraph" w:styleId="Geenafstand">
    <w:name w:val="No Spacing"/>
    <w:uiPriority w:val="1"/>
    <w:qFormat/>
    <w:rsid w:val="00345B06"/>
    <w:pPr>
      <w:spacing w:after="0" w:line="240" w:lineRule="auto"/>
    </w:pPr>
  </w:style>
  <w:style w:type="paragraph" w:customStyle="1" w:styleId="Inleiding">
    <w:name w:val="Inleiding"/>
    <w:basedOn w:val="Standaard"/>
    <w:link w:val="InleidingChar"/>
    <w:qFormat/>
    <w:rsid w:val="00B405D4"/>
    <w:rPr>
      <w:b/>
      <w:sz w:val="24"/>
    </w:rPr>
  </w:style>
  <w:style w:type="character" w:customStyle="1" w:styleId="InleidingChar">
    <w:name w:val="Inleiding Char"/>
    <w:basedOn w:val="Standaardalinea-lettertype"/>
    <w:link w:val="Inleiding"/>
    <w:rsid w:val="00B405D4"/>
    <w:rPr>
      <w:b/>
      <w:sz w:val="24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F7C73"/>
    <w:rPr>
      <w:rFonts w:asciiTheme="majorHAnsi" w:eastAsiaTheme="majorEastAsia" w:hAnsiTheme="majorHAnsi" w:cstheme="majorBidi"/>
      <w:sz w:val="26"/>
      <w:szCs w:val="26"/>
    </w:rPr>
  </w:style>
  <w:style w:type="paragraph" w:styleId="Lijstalinea">
    <w:name w:val="List Paragraph"/>
    <w:basedOn w:val="Standaard"/>
    <w:uiPriority w:val="34"/>
    <w:qFormat/>
    <w:rsid w:val="0015405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A32A8"/>
    <w:rPr>
      <w:color w:val="000000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A3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548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002805\Documents\Aangepaste%20Office-sjablonen\Blanco%20document.dotx" TargetMode="External"/></Relationship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00000"/>
      </a:dk2>
      <a:lt2>
        <a:srgbClr val="F2F2F2"/>
      </a:lt2>
      <a:accent1>
        <a:srgbClr val="7F7F7F"/>
      </a:accent1>
      <a:accent2>
        <a:srgbClr val="A5A5A5"/>
      </a:accent2>
      <a:accent3>
        <a:srgbClr val="BFBFBF"/>
      </a:accent3>
      <a:accent4>
        <a:srgbClr val="D8D8D8"/>
      </a:accent4>
      <a:accent5>
        <a:srgbClr val="F2F2F2"/>
      </a:accent5>
      <a:accent6>
        <a:srgbClr val="FFFFFF"/>
      </a:accent6>
      <a:hlink>
        <a:srgbClr val="000000"/>
      </a:hlink>
      <a:folHlink>
        <a:srgbClr val="000000"/>
      </a:folHlink>
    </a:clrScheme>
    <a:fontScheme name="Aangepast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948EC9-D07D-416B-B86A-CAAB077E32C1}">
  <we:reference id="wa104099688" version="1.3.0.0" store="nl-N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EA6B1-FECE-42FC-9FC6-EFE725DBA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document.dotx</Template>
  <TotalTime>3740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Daenen</dc:creator>
  <cp:lastModifiedBy>Maarten Warson</cp:lastModifiedBy>
  <cp:revision>110</cp:revision>
  <cp:lastPrinted>2020-11-19T13:04:00Z</cp:lastPrinted>
  <dcterms:created xsi:type="dcterms:W3CDTF">2018-06-08T09:23:00Z</dcterms:created>
  <dcterms:modified xsi:type="dcterms:W3CDTF">2021-01-07T10:58:00Z</dcterms:modified>
</cp:coreProperties>
</file>